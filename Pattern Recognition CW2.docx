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78B5" w14:textId="7BC306BE" w:rsidR="00AA6C12" w:rsidRDefault="00A17E4A">
      <w:pPr>
        <w:rPr>
          <w:b/>
          <w:u w:val="single"/>
        </w:rPr>
      </w:pPr>
      <w:r w:rsidRPr="00A17E4A">
        <w:rPr>
          <w:b/>
          <w:u w:val="single"/>
        </w:rPr>
        <w:t>Things we need to data with the coursework:</w:t>
      </w:r>
    </w:p>
    <w:p w14:paraId="311D97E6" w14:textId="64478447" w:rsidR="00A17E4A" w:rsidRDefault="00A17E4A" w:rsidP="00A17E4A">
      <w:pPr>
        <w:pStyle w:val="ListParagraph"/>
        <w:numPr>
          <w:ilvl w:val="0"/>
          <w:numId w:val="1"/>
        </w:numPr>
      </w:pPr>
      <w:r>
        <w:t>Data</w:t>
      </w:r>
    </w:p>
    <w:p w14:paraId="5FC5BDD7" w14:textId="783E06B5" w:rsidR="00A17E4A" w:rsidRDefault="00A17E4A" w:rsidP="00A17E4A">
      <w:pPr>
        <w:pStyle w:val="ListParagraph"/>
        <w:numPr>
          <w:ilvl w:val="1"/>
          <w:numId w:val="1"/>
        </w:numPr>
      </w:pPr>
      <w:r>
        <w:t>Describe the dataset</w:t>
      </w:r>
    </w:p>
    <w:p w14:paraId="7E943500" w14:textId="49F333DA" w:rsidR="00A17E4A" w:rsidRDefault="00A17E4A" w:rsidP="00A17E4A">
      <w:pPr>
        <w:pStyle w:val="ListParagraph"/>
        <w:numPr>
          <w:ilvl w:val="1"/>
          <w:numId w:val="1"/>
        </w:numPr>
      </w:pPr>
      <w:r>
        <w:t>Show that there is more data than 13 thousand something that he pointed out in the document</w:t>
      </w:r>
    </w:p>
    <w:p w14:paraId="12191F12" w14:textId="025D8A31" w:rsidR="00A17E4A" w:rsidRDefault="00A17E4A" w:rsidP="00A17E4A">
      <w:pPr>
        <w:pStyle w:val="ListParagraph"/>
        <w:numPr>
          <w:ilvl w:val="1"/>
          <w:numId w:val="1"/>
        </w:numPr>
      </w:pPr>
      <w:r>
        <w:t>Describe how to split the data, how to validate the data</w:t>
      </w:r>
    </w:p>
    <w:p w14:paraId="04314203" w14:textId="2DB2BE76" w:rsidR="00A17E4A" w:rsidRDefault="00A17E4A" w:rsidP="00A17E4A">
      <w:pPr>
        <w:pStyle w:val="ListParagraph"/>
        <w:numPr>
          <w:ilvl w:val="0"/>
          <w:numId w:val="1"/>
        </w:numPr>
      </w:pPr>
      <w:r>
        <w:t>Formulate machine learning problem</w:t>
      </w:r>
    </w:p>
    <w:p w14:paraId="3D4181F8" w14:textId="40B1A5C2" w:rsidR="00A17E4A" w:rsidRDefault="00A17E4A" w:rsidP="00A17E4A">
      <w:pPr>
        <w:pStyle w:val="ListParagraph"/>
        <w:numPr>
          <w:ilvl w:val="1"/>
          <w:numId w:val="1"/>
        </w:numPr>
      </w:pPr>
      <w:r>
        <w:t>Loss function</w:t>
      </w:r>
    </w:p>
    <w:p w14:paraId="7A30EAF3" w14:textId="2E97A91A" w:rsidR="00A17E4A" w:rsidRDefault="00A17E4A" w:rsidP="00A17E4A">
      <w:pPr>
        <w:pStyle w:val="ListParagraph"/>
        <w:numPr>
          <w:ilvl w:val="1"/>
          <w:numId w:val="1"/>
        </w:numPr>
      </w:pPr>
      <w:r>
        <w:t>How we will measure the accuracy</w:t>
      </w:r>
    </w:p>
    <w:p w14:paraId="0B3F117B" w14:textId="3793F1C5" w:rsidR="00A17E4A" w:rsidRDefault="00A17E4A" w:rsidP="00A17E4A">
      <w:pPr>
        <w:pStyle w:val="ListParagraph"/>
        <w:numPr>
          <w:ilvl w:val="1"/>
          <w:numId w:val="1"/>
        </w:numPr>
      </w:pPr>
      <w:r>
        <w:t xml:space="preserve">The error </w:t>
      </w:r>
      <w:proofErr w:type="gramStart"/>
      <w:r>
        <w:t>function</w:t>
      </w:r>
      <w:proofErr w:type="gramEnd"/>
    </w:p>
    <w:p w14:paraId="41AEE271" w14:textId="4C7DC744" w:rsidR="00A17E4A" w:rsidRDefault="00A17E4A" w:rsidP="00A17E4A">
      <w:pPr>
        <w:pStyle w:val="ListParagraph"/>
        <w:numPr>
          <w:ilvl w:val="1"/>
          <w:numId w:val="1"/>
        </w:numPr>
      </w:pPr>
      <w:r>
        <w:t>The techniques</w:t>
      </w:r>
    </w:p>
    <w:p w14:paraId="10525CAA" w14:textId="5DD8175C" w:rsidR="00065742" w:rsidRDefault="00065742" w:rsidP="00A17E4A">
      <w:pPr>
        <w:pStyle w:val="ListParagraph"/>
        <w:numPr>
          <w:ilvl w:val="1"/>
          <w:numId w:val="1"/>
        </w:numPr>
      </w:pPr>
      <w:r>
        <w:t xml:space="preserve">Basically, </w:t>
      </w:r>
      <w:proofErr w:type="gramStart"/>
      <w:r w:rsidRPr="00065742">
        <w:t>Need</w:t>
      </w:r>
      <w:proofErr w:type="gramEnd"/>
      <w:r w:rsidRPr="00065742">
        <w:t xml:space="preserve"> to define the input data, the ML problem, the ML objective, loss function, algorithm to use, performance metric. In mathematical formulas wherever possible.</w:t>
      </w:r>
    </w:p>
    <w:p w14:paraId="4A8E0BE8" w14:textId="4BC3284E" w:rsidR="00A17E4A" w:rsidRDefault="00A17E4A" w:rsidP="00A17E4A">
      <w:pPr>
        <w:pStyle w:val="ListParagraph"/>
        <w:numPr>
          <w:ilvl w:val="0"/>
          <w:numId w:val="1"/>
        </w:numPr>
      </w:pPr>
      <w:r>
        <w:t>The methods</w:t>
      </w:r>
    </w:p>
    <w:p w14:paraId="18EE0E82" w14:textId="27382038" w:rsidR="00A17E4A" w:rsidRDefault="00A17E4A" w:rsidP="00A17E4A">
      <w:pPr>
        <w:pStyle w:val="ListParagraph"/>
        <w:numPr>
          <w:ilvl w:val="1"/>
          <w:numId w:val="1"/>
        </w:numPr>
      </w:pPr>
      <w:r>
        <w:t>Baseline (KNN)</w:t>
      </w:r>
    </w:p>
    <w:p w14:paraId="2F38CE00" w14:textId="55D2FD8A" w:rsidR="00A17E4A" w:rsidRDefault="00A17E4A" w:rsidP="00A17E4A">
      <w:pPr>
        <w:pStyle w:val="ListParagraph"/>
        <w:numPr>
          <w:ilvl w:val="1"/>
          <w:numId w:val="1"/>
        </w:numPr>
      </w:pPr>
      <w:r>
        <w:t>Possible K-means?</w:t>
      </w:r>
    </w:p>
    <w:p w14:paraId="3E0A1B4E" w14:textId="6F91F1FE" w:rsidR="00A17E4A" w:rsidRDefault="00A17E4A" w:rsidP="00A17E4A">
      <w:pPr>
        <w:pStyle w:val="ListParagraph"/>
        <w:numPr>
          <w:ilvl w:val="1"/>
          <w:numId w:val="1"/>
        </w:numPr>
      </w:pPr>
      <w:r>
        <w:t>Investigate KNN</w:t>
      </w:r>
    </w:p>
    <w:p w14:paraId="4CFD923C" w14:textId="2314F92E" w:rsidR="00A17E4A" w:rsidRDefault="00A17E4A" w:rsidP="00A17E4A">
      <w:pPr>
        <w:pStyle w:val="ListParagraph"/>
        <w:numPr>
          <w:ilvl w:val="1"/>
          <w:numId w:val="1"/>
        </w:numPr>
      </w:pPr>
      <w:r>
        <w:t>Optimisation</w:t>
      </w:r>
    </w:p>
    <w:p w14:paraId="397E63B2" w14:textId="34924AD9" w:rsidR="00A17E4A" w:rsidRDefault="002214B7" w:rsidP="00A17E4A">
      <w:pPr>
        <w:pStyle w:val="ListParagraph"/>
        <w:numPr>
          <w:ilvl w:val="0"/>
          <w:numId w:val="1"/>
        </w:numPr>
      </w:pPr>
      <w:r>
        <w:t>Rank error understanding</w:t>
      </w:r>
    </w:p>
    <w:p w14:paraId="6B4E47A3" w14:textId="3B87D74E" w:rsidR="002214B7" w:rsidRPr="00A17E4A" w:rsidRDefault="00C00C4B" w:rsidP="00C00C4B">
      <w:pPr>
        <w:pStyle w:val="ListParagraph"/>
        <w:numPr>
          <w:ilvl w:val="0"/>
          <w:numId w:val="1"/>
        </w:numPr>
      </w:pPr>
      <w:r w:rsidRPr="00C00C4B">
        <w:t>https://docs.google.com/document/d/1PTPuIAenCW95_5EA4PNDtiawR0YdEdEmstwpcJiTgdQ/edit</w:t>
      </w:r>
      <w:bookmarkStart w:id="0" w:name="_GoBack"/>
      <w:bookmarkEnd w:id="0"/>
    </w:p>
    <w:sectPr w:rsidR="002214B7" w:rsidRPr="00A17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3177E"/>
    <w:multiLevelType w:val="hybridMultilevel"/>
    <w:tmpl w:val="F5323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DD"/>
    <w:rsid w:val="00065742"/>
    <w:rsid w:val="002214B7"/>
    <w:rsid w:val="003A09DD"/>
    <w:rsid w:val="00A17E4A"/>
    <w:rsid w:val="00AA6C12"/>
    <w:rsid w:val="00BD6094"/>
    <w:rsid w:val="00C0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D05E"/>
  <w15:chartTrackingRefBased/>
  <w15:docId w15:val="{527CD0D6-7BEE-49D5-B0DE-AB329BBA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728BB6E6</Template>
  <TotalTime>35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Adilzhan Nussipzhan</dc:creator>
  <cp:keywords/>
  <dc:description/>
  <cp:lastModifiedBy>Adilzhan Nussipzhan</cp:lastModifiedBy>
  <cp:revision>6</cp:revision>
  <dcterms:created xsi:type="dcterms:W3CDTF">2018-12-09T21:26:00Z</dcterms:created>
  <dcterms:modified xsi:type="dcterms:W3CDTF">2018-12-09T22:01:00Z</dcterms:modified>
</cp:coreProperties>
</file>